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9A3079">
      <w:pPr>
        <w:pStyle w:val="NoSpacing"/>
      </w:pPr>
      <w:r>
        <w:t>Troy Jeffery</w:t>
      </w:r>
    </w:p>
    <w:p w:rsidR="00E614DD" w:rsidRDefault="009A3079">
      <w:pPr>
        <w:pStyle w:val="NoSpacing"/>
      </w:pPr>
      <w:r>
        <w:t>Shelly Griffin</w:t>
      </w:r>
    </w:p>
    <w:p w:rsidR="00E614DD" w:rsidRDefault="009A3079">
      <w:pPr>
        <w:pStyle w:val="NoSpacing"/>
      </w:pPr>
      <w:r>
        <w:t>Writing 121</w:t>
      </w:r>
    </w:p>
    <w:p w:rsidR="00E614DD" w:rsidRDefault="009A3079">
      <w:pPr>
        <w:pStyle w:val="NoSpacing"/>
      </w:pPr>
      <w:r>
        <w:t>Monday, April 8, 2019</w:t>
      </w:r>
    </w:p>
    <w:p w:rsidR="00430564" w:rsidRPr="00430564" w:rsidRDefault="00430564" w:rsidP="00430564">
      <w:pPr>
        <w:pStyle w:val="ListParagraph"/>
        <w:autoSpaceDE w:val="0"/>
        <w:autoSpaceDN w:val="0"/>
        <w:adjustRightInd w:val="0"/>
        <w:rPr>
          <w:rFonts w:ascii="Cambria" w:hAnsi="Cambria"/>
          <w:b/>
        </w:rPr>
      </w:pPr>
      <w:r>
        <w:rPr>
          <w:rFonts w:ascii="Cambria" w:hAnsi="Cambria"/>
          <w:b/>
          <w:color w:val="000000"/>
        </w:rPr>
        <w:t>Pinker, Steven</w:t>
      </w:r>
      <w:r>
        <w:rPr>
          <w:rFonts w:ascii="Cambria" w:hAnsi="Cambria"/>
          <w:b/>
          <w:color w:val="000000"/>
        </w:rPr>
        <w:t>. “</w:t>
      </w:r>
      <w:r>
        <w:rPr>
          <w:rFonts w:ascii="Cambria" w:hAnsi="Cambria"/>
          <w:b/>
          <w:color w:val="000000"/>
        </w:rPr>
        <w:t>Mind over Mass Media</w:t>
      </w:r>
      <w:r>
        <w:rPr>
          <w:rFonts w:ascii="Cambria" w:hAnsi="Cambria"/>
          <w:b/>
          <w:color w:val="000000"/>
        </w:rPr>
        <w:t xml:space="preserve">.” </w:t>
      </w:r>
      <w:r>
        <w:rPr>
          <w:rFonts w:ascii="Cambria" w:hAnsi="Cambria"/>
          <w:b/>
          <w:i/>
          <w:color w:val="000000"/>
        </w:rPr>
        <w:t xml:space="preserve">Everyone’s </w:t>
      </w:r>
      <w:proofErr w:type="gramStart"/>
      <w:r>
        <w:rPr>
          <w:rFonts w:ascii="Cambria" w:hAnsi="Cambria"/>
          <w:b/>
          <w:i/>
          <w:color w:val="000000"/>
        </w:rPr>
        <w:t>An</w:t>
      </w:r>
      <w:proofErr w:type="gramEnd"/>
      <w:r>
        <w:rPr>
          <w:rFonts w:ascii="Cambria" w:hAnsi="Cambria"/>
          <w:b/>
          <w:i/>
          <w:color w:val="000000"/>
        </w:rPr>
        <w:t xml:space="preserve"> Author with Readings, </w:t>
      </w:r>
      <w:r>
        <w:rPr>
          <w:rFonts w:ascii="Cambria" w:hAnsi="Cambria"/>
          <w:b/>
        </w:rPr>
        <w:t xml:space="preserve">edited by Andrea Lunsford, et al., W. W. Norton &amp; Company, Inc., 2017, pp. </w:t>
      </w:r>
      <w:r>
        <w:rPr>
          <w:rFonts w:ascii="Cambria" w:hAnsi="Cambria"/>
          <w:b/>
        </w:rPr>
        <w:t>1029-1031</w:t>
      </w:r>
      <w:r>
        <w:rPr>
          <w:rFonts w:ascii="Cambria" w:hAnsi="Cambria"/>
          <w:b/>
        </w:rPr>
        <w:t>.</w:t>
      </w:r>
    </w:p>
    <w:p w:rsidR="00E614DD" w:rsidRDefault="009A3079">
      <w:pPr>
        <w:pStyle w:val="Title"/>
      </w:pPr>
      <w:r>
        <w:t>Summary: Mind over Mass Media</w:t>
      </w:r>
    </w:p>
    <w:p w:rsidR="00E3282B" w:rsidRDefault="009A3079">
      <w:pPr>
        <w:pStyle w:val="Bibliography"/>
      </w:pPr>
      <w:r>
        <w:tab/>
      </w:r>
      <w:r>
        <w:tab/>
        <w:t xml:space="preserve">In the article “Mind over Mass Media” by Steven Pinker, the author addresses social concerns as technology continues to change the way we communicate.  </w:t>
      </w:r>
      <w:r w:rsidR="009F0233">
        <w:t xml:space="preserve">He </w:t>
      </w:r>
      <w:r w:rsidR="002C6B5C">
        <w:t>focuses his attention on several</w:t>
      </w:r>
      <w:r w:rsidR="009F0233">
        <w:t xml:space="preserve"> i</w:t>
      </w:r>
      <w:bookmarkStart w:id="0" w:name="_GoBack"/>
      <w:bookmarkEnd w:id="0"/>
      <w:r w:rsidR="009F0233">
        <w:t xml:space="preserve">nstances where </w:t>
      </w:r>
      <w:r w:rsidR="002C6B5C">
        <w:t>there seems to be no scientific basis for the alarm despite the hysteria.</w:t>
      </w:r>
      <w:r w:rsidR="009F0233">
        <w:t xml:space="preserve">  Pinker </w:t>
      </w:r>
      <w:r w:rsidR="002C6B5C">
        <w:t>expertly</w:t>
      </w:r>
      <w:r w:rsidR="009F0233">
        <w:t xml:space="preserve"> debunks several of the most common fears that people express</w:t>
      </w:r>
      <w:r w:rsidR="00004D7F">
        <w:t xml:space="preserve"> by noting that, as new forms of media have continued to arise, they have been accompanied by increases in IQ and decreases in </w:t>
      </w:r>
      <w:r w:rsidR="00430564">
        <w:t>violence.</w:t>
      </w:r>
      <w:r w:rsidR="00004D7F">
        <w:t xml:space="preserve">  He reasons that experiences do not fundamentally change the </w:t>
      </w:r>
      <w:r w:rsidR="00684F96">
        <w:t xml:space="preserve">structure </w:t>
      </w:r>
      <w:r w:rsidR="00430564">
        <w:t>of the</w:t>
      </w:r>
      <w:r w:rsidR="00004D7F">
        <w:t xml:space="preserve"> brain</w:t>
      </w:r>
      <w:r w:rsidR="00684F96">
        <w:t xml:space="preserve"> and</w:t>
      </w:r>
      <w:r w:rsidR="002C6B5C">
        <w:t>,</w:t>
      </w:r>
      <w:r w:rsidR="00684F96">
        <w:t xml:space="preserve"> as such</w:t>
      </w:r>
      <w:r w:rsidR="002C6B5C">
        <w:t>,</w:t>
      </w:r>
      <w:r w:rsidR="00E3282B">
        <w:t xml:space="preserve"> the </w:t>
      </w:r>
      <w:r w:rsidR="002C6B5C">
        <w:t xml:space="preserve">reported </w:t>
      </w:r>
      <w:r w:rsidR="00E3282B">
        <w:t xml:space="preserve">effects of electronic media are </w:t>
      </w:r>
      <w:r w:rsidR="00684F96">
        <w:t xml:space="preserve">mostly </w:t>
      </w:r>
      <w:r w:rsidR="00E3282B">
        <w:t xml:space="preserve">exaggerated.  The author warns against </w:t>
      </w:r>
      <w:r w:rsidR="00430564">
        <w:t>pseudo-science</w:t>
      </w:r>
      <w:r w:rsidR="00E3282B">
        <w:t xml:space="preserve"> </w:t>
      </w:r>
      <w:r w:rsidR="00684F96">
        <w:t xml:space="preserve">used to agitate anxiety </w:t>
      </w:r>
      <w:r w:rsidR="002C6B5C">
        <w:t xml:space="preserve">and </w:t>
      </w:r>
      <w:r w:rsidR="00E3282B">
        <w:t xml:space="preserve">cautions the reader against the potential conflict of interest </w:t>
      </w:r>
      <w:r w:rsidR="00684F96">
        <w:t xml:space="preserve">legacy media has against new forms of communication.  </w:t>
      </w:r>
      <w:r w:rsidR="00430564">
        <w:t>Ultimately, i</w:t>
      </w:r>
      <w:r w:rsidR="0057639A">
        <w:t xml:space="preserve">t is </w:t>
      </w:r>
      <w:r w:rsidR="00430564">
        <w:t>concluded</w:t>
      </w:r>
      <w:r w:rsidR="0057639A">
        <w:t xml:space="preserve"> by Pinker that human brainpower cannot keep pace with the exponential growth of knowledge and, contrary to the narrative, the only thing that will keep us</w:t>
      </w:r>
      <w:r w:rsidR="00430564">
        <w:t xml:space="preserve"> from becoming feeble-minded are these new technologies.</w:t>
      </w:r>
    </w:p>
    <w:p w:rsidR="00E614DD" w:rsidRDefault="00E614DD">
      <w:pPr>
        <w:pStyle w:val="Bibliography"/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EB8" w:rsidRDefault="00003EB8">
      <w:pPr>
        <w:spacing w:line="240" w:lineRule="auto"/>
      </w:pPr>
      <w:r>
        <w:separator/>
      </w:r>
    </w:p>
  </w:endnote>
  <w:endnote w:type="continuationSeparator" w:id="0">
    <w:p w:rsidR="00003EB8" w:rsidRDefault="0000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EB8" w:rsidRDefault="00003EB8">
      <w:pPr>
        <w:spacing w:line="240" w:lineRule="auto"/>
      </w:pPr>
      <w:r>
        <w:separator/>
      </w:r>
    </w:p>
  </w:footnote>
  <w:footnote w:type="continuationSeparator" w:id="0">
    <w:p w:rsidR="00003EB8" w:rsidRDefault="00003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03EB8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9A3079">
    <w:pPr>
      <w:pStyle w:val="Header"/>
    </w:pPr>
    <w:r>
      <w:t>Jeffery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79"/>
    <w:rsid w:val="00003EB8"/>
    <w:rsid w:val="00004D7F"/>
    <w:rsid w:val="00040CBB"/>
    <w:rsid w:val="000B78C8"/>
    <w:rsid w:val="001463B2"/>
    <w:rsid w:val="001F62C0"/>
    <w:rsid w:val="00245E02"/>
    <w:rsid w:val="002C6B5C"/>
    <w:rsid w:val="00353B66"/>
    <w:rsid w:val="00430564"/>
    <w:rsid w:val="004A2675"/>
    <w:rsid w:val="004F7139"/>
    <w:rsid w:val="0057639A"/>
    <w:rsid w:val="00684F96"/>
    <w:rsid w:val="00691EC1"/>
    <w:rsid w:val="007C53FB"/>
    <w:rsid w:val="008B7D18"/>
    <w:rsid w:val="008F1F97"/>
    <w:rsid w:val="008F4052"/>
    <w:rsid w:val="009A3079"/>
    <w:rsid w:val="009D4EB3"/>
    <w:rsid w:val="009F0233"/>
    <w:rsid w:val="00B13D1B"/>
    <w:rsid w:val="00B818DF"/>
    <w:rsid w:val="00D52117"/>
    <w:rsid w:val="00DB0D39"/>
    <w:rsid w:val="00E14005"/>
    <w:rsid w:val="00E3282B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B955"/>
  <w15:chartTrackingRefBased/>
  <w15:docId w15:val="{503E0AE7-8F0E-4850-95E4-CCDB2038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qFormat/>
    <w:rsid w:val="00430564"/>
    <w:pPr>
      <w:suppressAutoHyphens w:val="0"/>
      <w:spacing w:after="200" w:line="276" w:lineRule="auto"/>
      <w:ind w:left="720" w:firstLine="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78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cp:lastPrinted>2019-04-09T07:20:00Z</cp:lastPrinted>
  <dcterms:created xsi:type="dcterms:W3CDTF">2019-04-09T06:10:00Z</dcterms:created>
  <dcterms:modified xsi:type="dcterms:W3CDTF">2019-04-09T07:30:00Z</dcterms:modified>
  <cp:version/>
</cp:coreProperties>
</file>