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2D26C8">
      <w:pPr>
        <w:pStyle w:val="NoSpacing"/>
      </w:pPr>
      <w:r>
        <w:t>Troy Jeffery</w:t>
      </w:r>
    </w:p>
    <w:p w:rsidR="00E614DD" w:rsidRDefault="002D26C8">
      <w:pPr>
        <w:pStyle w:val="NoSpacing"/>
      </w:pPr>
      <w:r>
        <w:t>Shelly Griffin</w:t>
      </w:r>
    </w:p>
    <w:p w:rsidR="00E614DD" w:rsidRDefault="002D26C8">
      <w:pPr>
        <w:pStyle w:val="NoSpacing"/>
      </w:pPr>
      <w:r>
        <w:t>WR 121</w:t>
      </w:r>
    </w:p>
    <w:p w:rsidR="00E614DD" w:rsidRDefault="002D26C8">
      <w:pPr>
        <w:pStyle w:val="NoSpacing"/>
      </w:pPr>
      <w:r>
        <w:t>29 April 2019</w:t>
      </w:r>
    </w:p>
    <w:p w:rsidR="002D26C8" w:rsidRDefault="002D26C8" w:rsidP="002D26C8">
      <w:pPr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Ford, Ryan. “</w:t>
      </w:r>
      <w:r w:rsidRPr="00734327">
        <w:rPr>
          <w:i/>
          <w:color w:val="333333"/>
          <w:shd w:val="clear" w:color="auto" w:fill="FFFFFF"/>
        </w:rPr>
        <w:t>What Made 'Star Wars: The Last Jedi' a Terrible Movie</w:t>
      </w:r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Futurism</w:t>
      </w:r>
      <w:r>
        <w:rPr>
          <w:color w:val="333333"/>
          <w:shd w:val="clear" w:color="auto" w:fill="FFFFFF"/>
        </w:rPr>
        <w:t xml:space="preserve">, 20 Mar. 2018, </w:t>
      </w:r>
      <w:r>
        <w:rPr>
          <w:color w:val="333333"/>
          <w:shd w:val="clear" w:color="auto" w:fill="FFFFFF"/>
        </w:rPr>
        <w:tab/>
      </w:r>
      <w:proofErr w:type="gramStart"/>
      <w:r>
        <w:rPr>
          <w:color w:val="333333"/>
          <w:shd w:val="clear" w:color="auto" w:fill="FFFFFF"/>
        </w:rPr>
        <w:t>futurism.media</w:t>
      </w:r>
      <w:proofErr w:type="gramEnd"/>
      <w:r>
        <w:rPr>
          <w:color w:val="333333"/>
          <w:shd w:val="clear" w:color="auto" w:fill="FFFFFF"/>
        </w:rPr>
        <w:t>/what-made-star-wars-the-last-jedi-a-terrible-movie.</w:t>
      </w:r>
    </w:p>
    <w:p w:rsidR="002D26C8" w:rsidRDefault="002D26C8" w:rsidP="002D26C8">
      <w:pPr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Review of a review</w:t>
      </w:r>
    </w:p>
    <w:p w:rsidR="002D26C8" w:rsidRDefault="002D26C8" w:rsidP="002D26C8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For the review I decided to review I chose “</w:t>
      </w:r>
      <w:r w:rsidRPr="00734327">
        <w:rPr>
          <w:i/>
          <w:color w:val="333333"/>
          <w:shd w:val="clear" w:color="auto" w:fill="FFFFFF"/>
        </w:rPr>
        <w:t>What Made Star Wars: The Last Jedi a Terrible Movie.”</w:t>
      </w:r>
      <w:r>
        <w:rPr>
          <w:color w:val="333333"/>
          <w:shd w:val="clear" w:color="auto" w:fill="FFFFFF"/>
        </w:rPr>
        <w:t xml:space="preserve"> By Ryan Ford.  I chose this review, and by extension this topic, because the differences of opinion reveal a deep fissure amongst viewers.  How can a movie be known as the best movie in it’s series by half the population, and half think it’s the worst?  The dichotomy is startling</w:t>
      </w:r>
      <w:r w:rsidR="006234D7">
        <w:rPr>
          <w:color w:val="333333"/>
          <w:shd w:val="clear" w:color="auto" w:fill="FFFFFF"/>
        </w:rPr>
        <w:t xml:space="preserve"> and a topic that I’ve had long discussions and spent a significant amount of time thinking about.  However, that is not the topic of this review and as such it will have to be unpacked later.</w:t>
      </w:r>
    </w:p>
    <w:p w:rsidR="006234D7" w:rsidRDefault="006234D7" w:rsidP="006234D7">
      <w:pPr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  <w:t xml:space="preserve">Ford begins the review with a thesis which reiterates the thesis of his title.  His thesis, that </w:t>
      </w:r>
      <w:r w:rsidRPr="00734327">
        <w:rPr>
          <w:i/>
          <w:color w:val="333333"/>
          <w:shd w:val="clear" w:color="auto" w:fill="FFFFFF"/>
        </w:rPr>
        <w:t>The Last Jedi</w:t>
      </w:r>
      <w:r>
        <w:rPr>
          <w:color w:val="333333"/>
          <w:shd w:val="clear" w:color="auto" w:fill="FFFFFF"/>
        </w:rPr>
        <w:t xml:space="preserve"> is the worst </w:t>
      </w:r>
      <w:r w:rsidRPr="00734327">
        <w:rPr>
          <w:i/>
          <w:color w:val="333333"/>
          <w:shd w:val="clear" w:color="auto" w:fill="FFFFFF"/>
        </w:rPr>
        <w:t>Star Wars</w:t>
      </w:r>
      <w:r>
        <w:rPr>
          <w:color w:val="333333"/>
          <w:shd w:val="clear" w:color="auto" w:fill="FFFFFF"/>
        </w:rPr>
        <w:t xml:space="preserve"> film covers many of the area’s that have garnered criticism from people on my side of the divide.  </w:t>
      </w:r>
      <w:r w:rsidR="00734327">
        <w:rPr>
          <w:color w:val="333333"/>
          <w:shd w:val="clear" w:color="auto" w:fill="FFFFFF"/>
        </w:rPr>
        <w:t xml:space="preserve">A few of the criticisms discussed by the author include unsatisfying endings to narrative hooks by </w:t>
      </w:r>
      <w:r w:rsidR="00734327" w:rsidRPr="00734327">
        <w:rPr>
          <w:i/>
          <w:color w:val="333333"/>
          <w:shd w:val="clear" w:color="auto" w:fill="FFFFFF"/>
        </w:rPr>
        <w:t>The Force Awakens</w:t>
      </w:r>
      <w:r w:rsidR="00734327">
        <w:rPr>
          <w:color w:val="333333"/>
          <w:shd w:val="clear" w:color="auto" w:fill="FFFFFF"/>
        </w:rPr>
        <w:t xml:space="preserve">, forced humor that ruins emotional settings, absurd situations like Leah aka Mary Poppins and worst of all, the desecration of characters we loved.  </w:t>
      </w:r>
    </w:p>
    <w:p w:rsidR="00734327" w:rsidRDefault="00734327" w:rsidP="006234D7">
      <w:pPr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  <w:t>It’s clear by the grammar and paragraph structure that Ford was using stream of conscious to write this, which I found relatable</w:t>
      </w:r>
      <w:r w:rsidR="00D05A4F">
        <w:rPr>
          <w:color w:val="333333"/>
          <w:shd w:val="clear" w:color="auto" w:fill="FFFFFF"/>
        </w:rPr>
        <w:t xml:space="preserve">.  He raised some many good objections as he tried to justify his feelings on the topic.  I would say that he speaks with an authoritative tone and </w:t>
      </w:r>
      <w:r w:rsidR="00D05A4F">
        <w:rPr>
          <w:color w:val="333333"/>
          <w:shd w:val="clear" w:color="auto" w:fill="FFFFFF"/>
        </w:rPr>
        <w:lastRenderedPageBreak/>
        <w:t xml:space="preserve">remains (unlike the movie) attentive to his readers needs.  Considering that the review was never intended to not include spoilers I don’t think he violated any type of review ethics.  There are many times when he approaches an idea with another point of view which is good.  Regarding thoroughness, I’ve spent a lot of time thinking about why there’s so much distaste for </w:t>
      </w:r>
      <w:r w:rsidR="00D05A4F" w:rsidRPr="00EB5B3D">
        <w:rPr>
          <w:i/>
          <w:color w:val="333333"/>
          <w:shd w:val="clear" w:color="auto" w:fill="FFFFFF"/>
        </w:rPr>
        <w:t>The Last Jedi</w:t>
      </w:r>
      <w:r w:rsidR="00D05A4F">
        <w:rPr>
          <w:color w:val="333333"/>
          <w:shd w:val="clear" w:color="auto" w:fill="FFFFFF"/>
        </w:rPr>
        <w:t xml:space="preserve"> because it’s an interesting topic and not at all clear.  I’ve watched several hour breakdowns of why people don’t like the movie, so my perception</w:t>
      </w:r>
      <w:bookmarkStart w:id="0" w:name="_GoBack"/>
      <w:bookmarkEnd w:id="0"/>
      <w:r w:rsidR="00D05A4F">
        <w:rPr>
          <w:color w:val="333333"/>
          <w:shd w:val="clear" w:color="auto" w:fill="FFFFFF"/>
        </w:rPr>
        <w:t xml:space="preserve"> of thoroughness is heavily skewed.  All in all, it was pretty good review with lots of good ideas and clear passion for </w:t>
      </w:r>
      <w:r w:rsidR="00D05A4F" w:rsidRPr="00EB5B3D">
        <w:rPr>
          <w:i/>
          <w:color w:val="333333"/>
          <w:shd w:val="clear" w:color="auto" w:fill="FFFFFF"/>
        </w:rPr>
        <w:t>Star Wars</w:t>
      </w:r>
      <w:r w:rsidR="00D05A4F">
        <w:rPr>
          <w:color w:val="333333"/>
          <w:shd w:val="clear" w:color="auto" w:fill="FFFFFF"/>
        </w:rPr>
        <w:t>.</w:t>
      </w:r>
    </w:p>
    <w:p w:rsidR="00734327" w:rsidRDefault="00734327" w:rsidP="006234D7">
      <w:pPr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sectPr w:rsidR="00734327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4EF" w:rsidRDefault="000C64EF">
      <w:pPr>
        <w:spacing w:line="240" w:lineRule="auto"/>
      </w:pPr>
      <w:r>
        <w:separator/>
      </w:r>
    </w:p>
  </w:endnote>
  <w:endnote w:type="continuationSeparator" w:id="0">
    <w:p w:rsidR="000C64EF" w:rsidRDefault="000C6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4EF" w:rsidRDefault="000C64EF">
      <w:pPr>
        <w:spacing w:line="240" w:lineRule="auto"/>
      </w:pPr>
      <w:r>
        <w:separator/>
      </w:r>
    </w:p>
  </w:footnote>
  <w:footnote w:type="continuationSeparator" w:id="0">
    <w:p w:rsidR="000C64EF" w:rsidRDefault="000C6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0C64EF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2D26C8">
    <w:pPr>
      <w:pStyle w:val="Header"/>
    </w:pPr>
    <w:r>
      <w:t xml:space="preserve">Jeffery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C8"/>
    <w:rsid w:val="00040CBB"/>
    <w:rsid w:val="000B78C8"/>
    <w:rsid w:val="000C64EF"/>
    <w:rsid w:val="001463B2"/>
    <w:rsid w:val="001F62C0"/>
    <w:rsid w:val="00245E02"/>
    <w:rsid w:val="002D26C8"/>
    <w:rsid w:val="00353B66"/>
    <w:rsid w:val="004A2675"/>
    <w:rsid w:val="004F7139"/>
    <w:rsid w:val="006234D7"/>
    <w:rsid w:val="00691EC1"/>
    <w:rsid w:val="00734327"/>
    <w:rsid w:val="007C53FB"/>
    <w:rsid w:val="008B7D18"/>
    <w:rsid w:val="008F1F97"/>
    <w:rsid w:val="008F4052"/>
    <w:rsid w:val="009D4EB3"/>
    <w:rsid w:val="00B13D1B"/>
    <w:rsid w:val="00B818DF"/>
    <w:rsid w:val="00C24B15"/>
    <w:rsid w:val="00D05A4F"/>
    <w:rsid w:val="00D52117"/>
    <w:rsid w:val="00DB0D39"/>
    <w:rsid w:val="00E14005"/>
    <w:rsid w:val="00E614DD"/>
    <w:rsid w:val="00EB5B3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69732"/>
  <w15:chartTrackingRefBased/>
  <w15:docId w15:val="{7C3DB721-A7C2-4A47-94BA-34E52114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y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2</cp:revision>
  <dcterms:created xsi:type="dcterms:W3CDTF">2019-04-30T05:19:00Z</dcterms:created>
  <dcterms:modified xsi:type="dcterms:W3CDTF">2019-04-30T06:00:00Z</dcterms:modified>
  <cp:version/>
</cp:coreProperties>
</file>